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ink/ink1.xml" ContentType="application/inkml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sz w:val="40"/>
          <w:szCs w:val="40"/>
        </w:rPr>
      </w:pPr>
      <w:r>
        <w:drawing>
          <wp:anchor distT="0" distB="0" distL="0" distR="0" simplePos="0" relativeHeight="12" behindDoc="1" locked="0" layoutInCell="0" hidden="0" allowOverlap="0">
            <wp:simplePos x="0" y="0"/>
            <wp:positionH relativeFrom="column">
              <wp:posOffset>-77391</wp:posOffset>
            </wp:positionH>
            <wp:positionV relativeFrom="paragraph">
              <wp:posOffset>9524</wp:posOffset>
            </wp:positionV>
            <wp:extent cx="86915" cy="199522"/>
            <wp:effectExtent l="0" t="0" r="0" b="0"/>
            <wp:wrapNone/>
            <wp:docPr id="1" name="对象 1"/>
            <wp:cNvGraphicFramePr>
              <a:graphicFrameLocks noChangeAspect="0" noSelect="1"/>
            </wp:cNvGraphicFramePr>
            <a:graphic>
              <a:graphicData uri="http://schemas.microsoft.com/office/word/2010/wordprocessingInk">
                <w14:contentPart bwMode="auto" r:id="rId2">
                  <w14:nvContentPartPr>
                    <w14:cNvContentPartPr/>
                  </w14:nvContentPartPr>
                  <w14:xfrm>
                    <a:off x="0" y="0"/>
                    <a:ext cx="86915" cy="199522"/>
                  </w14:xfrm>
                </w14:contentPart>
              </a:graphicData>
            </a:graphic>
          </wp:anchor>
        </w:drawing>
      </w:r>
      <w:r>
        <w:tab/>
        <w:tab/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MAHENDRA ENGINEERING COLLEGE FOR WOMEN 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M.INBANILA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NO:6102191040</w:t>
      </w:r>
      <w:r>
        <w:rPr>
          <w:sz w:val="28"/>
          <w:szCs w:val="28"/>
          <w:lang w:val="en-US"/>
        </w:rPr>
        <w:t>17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DESIGN PART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58000" cy="3002280"/>
            <wp:effectExtent l="0" t="0" r="0" b="0"/>
            <wp:docPr id="2" name="图片 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" name="图片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/>
      <w:pgMar w:top="720" w:right="720" w:bottom="720" w:left="72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宋体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customXml" Target="ink/ink1.xml"/><Relationship Id="rId3" Type="http://schemas.openxmlformats.org/officeDocument/2006/relationships/image" Target="media/3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olution" value="1000" units="1/cm"/>
          <inkml:channelProperty channel="Y" name="reolution" value="1000" units="1/cm"/>
          <inkml:channelProperty channel="F" name="reolution" value="1" units="1/dev"/>
        </inkml:channelProperties>
      </inkml:inkSource>
      <inkml:timestamp xml:id="ts0" timeString="2022-10-11T18:57:52"/>
    </inkml:context>
    <inkml:brush xml:id="br0">
      <inkml:brushProperty name="width" value="0.026454624" units="cm"/>
      <inkml:brushProperty name="height" value="0.026454624" units="cm"/>
      <inkml:brushProperty name="fitToCurve" value="1"/>
      <inkml:brushProperty name="color" value="#000000"/>
    </inkml:brush>
  </inkml:definitions>
  <inkml:trace contextRef="#ctx0" brushRef="#br0"> 0 0 1024, 0 0 1024,</inkml:trace>
  <inkml:annotation type="path"> 0 0 1, 0 0 1</inkml:annotation>
  <inkml:annotation type="data">ACwcA4CABAAAAAACHQIMDAMGRABFGkgUBQE4EXCo00EKDAKCAIIAgv4bk/huUA==
</inkml:annotation>
  <inkml:annotation type="types">AAE=
</inkml:annotation>
</inkml:ink>
</file>

<file path=docProps/app.xml><?xml version="1.0" encoding="utf-8"?>
<Properties xmlns="http://schemas.openxmlformats.org/officeDocument/2006/extended-properties">
  <Template>Normal.eit</Template>
  <TotalTime>16</TotalTime>
  <Application>Yozo_Office</Application>
  <Pages>6</Pages>
  <Words>300</Words>
  <Characters>2056</Characters>
  <Lines>144</Lines>
  <Paragraphs>123</Paragraphs>
  <CharactersWithSpaces>3163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jaya mani</dc:creator>
  <cp:lastModifiedBy>vivo user</cp:lastModifiedBy>
  <cp:revision>2</cp:revision>
  <dcterms:created xsi:type="dcterms:W3CDTF">2022-09-17T12:52:00Z</dcterms:created>
  <dcterms:modified xsi:type="dcterms:W3CDTF">2022-10-11T10:57:52Z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ICV">
    <vt:lpwstr>e4ea5b6528cf459d87dcb938934c68ff</vt:lpwstr>
  </property>
</Properties>
</file>